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136E" w14:textId="585F89AB" w:rsidR="00FB49A7" w:rsidRPr="00E06074" w:rsidRDefault="00FB49A7" w:rsidP="00FB49A7">
      <w:pPr>
        <w:rPr>
          <w:b/>
          <w:bCs/>
          <w:i/>
          <w:iCs/>
          <w:sz w:val="36"/>
          <w:szCs w:val="36"/>
          <w:u w:val="single"/>
        </w:rPr>
      </w:pPr>
      <w:r w:rsidRPr="00E06074">
        <w:rPr>
          <w:b/>
          <w:bCs/>
          <w:i/>
          <w:iCs/>
          <w:sz w:val="36"/>
          <w:szCs w:val="36"/>
          <w:u w:val="single"/>
        </w:rPr>
        <w:t>Node JS interview task</w:t>
      </w:r>
      <w:r w:rsidR="00E06074">
        <w:rPr>
          <w:b/>
          <w:bCs/>
          <w:i/>
          <w:iCs/>
          <w:sz w:val="36"/>
          <w:szCs w:val="36"/>
          <w:u w:val="single"/>
        </w:rPr>
        <w:t>:</w:t>
      </w:r>
    </w:p>
    <w:p w14:paraId="79F4561F" w14:textId="77777777" w:rsidR="00FB49A7" w:rsidRDefault="00FB49A7" w:rsidP="00FB49A7">
      <w:r>
        <w:t>Design a software system for personal accounting and provide basic implementation and testing scenarios.</w:t>
      </w:r>
    </w:p>
    <w:p w14:paraId="2D98EA6F" w14:textId="77777777" w:rsidR="00FB49A7" w:rsidRDefault="00FB49A7" w:rsidP="00FB49A7"/>
    <w:p w14:paraId="5E6671E0" w14:textId="77777777" w:rsidR="00FB49A7" w:rsidRDefault="00FB49A7" w:rsidP="00FB49A7">
      <w:r>
        <w:t>1. Write an implementation plan about the software system.</w:t>
      </w:r>
    </w:p>
    <w:p w14:paraId="1B2B7824" w14:textId="77777777" w:rsidR="00FB49A7" w:rsidRDefault="00FB49A7" w:rsidP="00FB49A7">
      <w:r>
        <w:t>The system should include:</w:t>
      </w:r>
    </w:p>
    <w:p w14:paraId="6DACC7C7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 xml:space="preserve">user authentication, </w:t>
      </w:r>
    </w:p>
    <w:p w14:paraId="1879212B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debit/credit transactions registration</w:t>
      </w:r>
    </w:p>
    <w:p w14:paraId="79FA3C78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calculation of person balance per predefined periods.</w:t>
      </w:r>
    </w:p>
    <w:p w14:paraId="0FEEBD3C" w14:textId="77777777" w:rsidR="00FB49A7" w:rsidRDefault="00FB49A7" w:rsidP="00FB49A7"/>
    <w:p w14:paraId="54DE612A" w14:textId="77777777" w:rsidR="00FB49A7" w:rsidRDefault="00FB49A7" w:rsidP="00FB49A7">
      <w:r>
        <w:t>Describe the system flows from different perspectives in a human readable text as follows:</w:t>
      </w:r>
    </w:p>
    <w:p w14:paraId="72427533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user perspective - make a list of user interactions with the system.</w:t>
      </w:r>
    </w:p>
    <w:p w14:paraId="7A9729C6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front/back end perspective - make a list of software components that will be implemented, describe shortly their meaning and functionality.</w:t>
      </w:r>
    </w:p>
    <w:p w14:paraId="142A81B3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data models and storage - describe the data model of the system and suggest data storage.</w:t>
      </w:r>
    </w:p>
    <w:p w14:paraId="3DBE71BD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security - describe details how security will be implemented (JWT, Basic auth, or etc.).</w:t>
      </w:r>
    </w:p>
    <w:p w14:paraId="4E1E44F6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infrastructure - list infrastructure resources that will be needed for that system.</w:t>
      </w:r>
    </w:p>
    <w:p w14:paraId="7A488162" w14:textId="77777777" w:rsidR="00FB49A7" w:rsidRDefault="00FB49A7" w:rsidP="00FB49A7">
      <w:pPr>
        <w:pStyle w:val="ListParagraph"/>
        <w:numPr>
          <w:ilvl w:val="0"/>
          <w:numId w:val="1"/>
        </w:numPr>
      </w:pPr>
      <w:r>
        <w:t>testing - test case scenarios (coverage) that will confirm that system is working properly.</w:t>
      </w:r>
    </w:p>
    <w:p w14:paraId="4A987BA5" w14:textId="77777777" w:rsidR="00FB49A7" w:rsidRDefault="00FB49A7" w:rsidP="00FB49A7"/>
    <w:p w14:paraId="56CC4A46" w14:textId="77777777" w:rsidR="00FB49A7" w:rsidRDefault="00FB49A7" w:rsidP="00FB49A7">
      <w:r>
        <w:t>The expected result is a clear vision what should be implemented and how plus infrastructure resources needed and testing scenarios following security standards.</w:t>
      </w:r>
    </w:p>
    <w:p w14:paraId="764A3764" w14:textId="77777777" w:rsidR="00FB49A7" w:rsidRDefault="00FB49A7" w:rsidP="00FB49A7">
      <w:r>
        <w:t>2. Using Node.js implement at least one vertical of software components. An example for a vertical is working Login Form UI, Login Controller, Users database/table.</w:t>
      </w:r>
    </w:p>
    <w:p w14:paraId="183C00F9" w14:textId="77777777" w:rsidR="00FB49A7" w:rsidRDefault="00FB49A7" w:rsidP="00FB49A7"/>
    <w:p w14:paraId="50FE1DDB" w14:textId="77777777" w:rsidR="00FB49A7" w:rsidRDefault="00FB49A7" w:rsidP="00FB49A7">
      <w:r>
        <w:t>3. Write automation tests for the implemented vertical.</w:t>
      </w:r>
    </w:p>
    <w:p w14:paraId="3FCC4CC0" w14:textId="77777777" w:rsidR="00FB49A7" w:rsidRDefault="00FB49A7" w:rsidP="00FB49A7"/>
    <w:p w14:paraId="1BA934B3" w14:textId="77777777" w:rsidR="00FB49A7" w:rsidRDefault="00FB49A7" w:rsidP="00FB49A7">
      <w:r>
        <w:t>4. Integration tests - implement some integration tests using Postman or other tool, or technology. (Optional)</w:t>
      </w:r>
    </w:p>
    <w:p w14:paraId="45576D6D" w14:textId="77777777" w:rsidR="00FB49A7" w:rsidRDefault="00FB49A7" w:rsidP="00FB49A7"/>
    <w:p w14:paraId="460DC37E" w14:textId="77777777" w:rsidR="00FB49A7" w:rsidRDefault="00FB49A7" w:rsidP="00FB49A7">
      <w:r>
        <w:t>5. Document the solution - using the above list of completed tasks document what packages are implemented, endpoints, requests/responses, etc.</w:t>
      </w:r>
    </w:p>
    <w:p w14:paraId="19118AE6" w14:textId="77777777" w:rsidR="00FB49A7" w:rsidRDefault="00FB49A7" w:rsidP="00FB49A7"/>
    <w:p w14:paraId="510A5007" w14:textId="77777777" w:rsidR="00FB49A7" w:rsidRDefault="00FB49A7" w:rsidP="00FB49A7">
      <w:r>
        <w:t>For illustrating user interactions, system components and flows, tools like draw.io or others can be used.</w:t>
      </w:r>
    </w:p>
    <w:p w14:paraId="2E937E6D" w14:textId="77777777" w:rsidR="00B83FA6" w:rsidRPr="007573E1" w:rsidRDefault="00B83FA6"/>
    <w:sectPr w:rsidR="00B83FA6" w:rsidRPr="007573E1" w:rsidSect="00795F40">
      <w:headerReference w:type="default" r:id="rId10"/>
      <w:footerReference w:type="defaul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0813" w14:textId="77777777" w:rsidR="00FB49A7" w:rsidRDefault="00FB49A7" w:rsidP="009C756F">
      <w:r>
        <w:separator/>
      </w:r>
    </w:p>
  </w:endnote>
  <w:endnote w:type="continuationSeparator" w:id="0">
    <w:p w14:paraId="5AA725EF" w14:textId="77777777" w:rsidR="00FB49A7" w:rsidRDefault="00FB49A7" w:rsidP="009C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E959" w14:textId="77777777" w:rsidR="00795F40" w:rsidRDefault="008B4841">
    <w:pPr>
      <w:pStyle w:val="Footer"/>
    </w:pPr>
    <w:r>
      <w:rPr>
        <w:noProof/>
      </w:rPr>
      <w:drawing>
        <wp:inline distT="0" distB="0" distL="0" distR="0" wp14:anchorId="65FA681B" wp14:editId="5278CDF1">
          <wp:extent cx="6120130" cy="3302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EEB1" w14:textId="77777777" w:rsidR="00FB49A7" w:rsidRDefault="00FB49A7" w:rsidP="009C756F">
      <w:r>
        <w:separator/>
      </w:r>
    </w:p>
  </w:footnote>
  <w:footnote w:type="continuationSeparator" w:id="0">
    <w:p w14:paraId="78E4B7A6" w14:textId="77777777" w:rsidR="00FB49A7" w:rsidRDefault="00FB49A7" w:rsidP="009C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94BD" w14:textId="77777777" w:rsidR="009C756F" w:rsidRDefault="00891DDB">
    <w:pPr>
      <w:pStyle w:val="Header"/>
    </w:pPr>
    <w:r>
      <w:rPr>
        <w:noProof/>
      </w:rPr>
      <w:drawing>
        <wp:inline distT="0" distB="0" distL="0" distR="0" wp14:anchorId="7CDED388" wp14:editId="0B66132D">
          <wp:extent cx="6120130" cy="723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5FA8B" w14:textId="77777777" w:rsidR="00795F40" w:rsidRDefault="00795F40">
    <w:pPr>
      <w:pStyle w:val="Header"/>
    </w:pPr>
  </w:p>
  <w:p w14:paraId="79095ED7" w14:textId="77777777" w:rsidR="00795F40" w:rsidRDefault="00795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6ADD"/>
    <w:multiLevelType w:val="hybridMultilevel"/>
    <w:tmpl w:val="EEEEB142"/>
    <w:lvl w:ilvl="0" w:tplc="839C7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A7"/>
    <w:rsid w:val="001C331F"/>
    <w:rsid w:val="004A2CF6"/>
    <w:rsid w:val="004F5061"/>
    <w:rsid w:val="0062765C"/>
    <w:rsid w:val="006D2A4D"/>
    <w:rsid w:val="007573E1"/>
    <w:rsid w:val="00795F40"/>
    <w:rsid w:val="00884973"/>
    <w:rsid w:val="00891DDB"/>
    <w:rsid w:val="008B4841"/>
    <w:rsid w:val="009C756F"/>
    <w:rsid w:val="00AA2A36"/>
    <w:rsid w:val="00B830FA"/>
    <w:rsid w:val="00B83FA6"/>
    <w:rsid w:val="00C92311"/>
    <w:rsid w:val="00E06074"/>
    <w:rsid w:val="00E2052E"/>
    <w:rsid w:val="00F706D4"/>
    <w:rsid w:val="00F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42EB916"/>
  <w15:chartTrackingRefBased/>
  <w15:docId w15:val="{8309074C-0F91-47B5-B509-6CACD22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7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56F"/>
  </w:style>
  <w:style w:type="paragraph" w:styleId="Footer">
    <w:name w:val="footer"/>
    <w:basedOn w:val="Normal"/>
    <w:link w:val="FooterChar"/>
    <w:uiPriority w:val="99"/>
    <w:unhideWhenUsed/>
    <w:rsid w:val="009C7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56F"/>
  </w:style>
  <w:style w:type="paragraph" w:styleId="ListParagraph">
    <w:name w:val="List Paragraph"/>
    <w:basedOn w:val="Normal"/>
    <w:uiPriority w:val="34"/>
    <w:qFormat/>
    <w:rsid w:val="00FB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gana.georgieva\OneDrive%20-%20EGT%20Digital%20Ltd\Desktop\EGTD_DocumentTemplate_FullColour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e32d9b-6981-4a5e-91d4-e50f1d4bb146">
      <UserInfo>
        <DisplayName/>
        <AccountId xsi:nil="true"/>
        <AccountType/>
      </UserInfo>
    </SharedWithUsers>
    <lcf76f155ced4ddcb4097134ff3c332f xmlns="bc35a639-2eac-41f7-a846-54b6f6b31660">
      <Terms xmlns="http://schemas.microsoft.com/office/infopath/2007/PartnerControls"/>
    </lcf76f155ced4ddcb4097134ff3c332f>
    <TaxCatchAll xmlns="23e32d9b-6981-4a5e-91d4-e50f1d4bb1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066A967303B4AA8E86A9F717A90AC" ma:contentTypeVersion="16" ma:contentTypeDescription="Create a new document." ma:contentTypeScope="" ma:versionID="0d75e9607bc1419fc3446dd15a65f780">
  <xsd:schema xmlns:xsd="http://www.w3.org/2001/XMLSchema" xmlns:xs="http://www.w3.org/2001/XMLSchema" xmlns:p="http://schemas.microsoft.com/office/2006/metadata/properties" xmlns:ns2="bc35a639-2eac-41f7-a846-54b6f6b31660" xmlns:ns3="23e32d9b-6981-4a5e-91d4-e50f1d4bb146" targetNamespace="http://schemas.microsoft.com/office/2006/metadata/properties" ma:root="true" ma:fieldsID="bb2f31e0787e5f586419a342294e50ec" ns2:_="" ns3:_="">
    <xsd:import namespace="bc35a639-2eac-41f7-a846-54b6f6b31660"/>
    <xsd:import namespace="23e32d9b-6981-4a5e-91d4-e50f1d4bb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5a639-2eac-41f7-a846-54b6f6b31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3f5a06b-618b-4a91-91d1-e70fc7d015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32d9b-6981-4a5e-91d4-e50f1d4bb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122878e-5dc8-4f88-b761-1d8fdf7b8693}" ma:internalName="TaxCatchAll" ma:showField="CatchAllData" ma:web="23e32d9b-6981-4a5e-91d4-e50f1d4bb1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63AAD-718F-4EA0-A2A8-809005C91203}">
  <ds:schemaRefs>
    <ds:schemaRef ds:uri="http://schemas.microsoft.com/office/2006/metadata/properties"/>
    <ds:schemaRef ds:uri="http://schemas.microsoft.com/office/infopath/2007/PartnerControls"/>
    <ds:schemaRef ds:uri="6d41217d-06d0-4730-ac2e-c42e1fe581a9"/>
    <ds:schemaRef ds:uri="29ec4706-98c1-40e0-b8dd-c1cde22f5fbb"/>
    <ds:schemaRef ds:uri="23e32d9b-6981-4a5e-91d4-e50f1d4bb146"/>
  </ds:schemaRefs>
</ds:datastoreItem>
</file>

<file path=customXml/itemProps2.xml><?xml version="1.0" encoding="utf-8"?>
<ds:datastoreItem xmlns:ds="http://schemas.openxmlformats.org/officeDocument/2006/customXml" ds:itemID="{8FD5D332-921E-496D-946E-8E6DB2D08740}"/>
</file>

<file path=customXml/itemProps3.xml><?xml version="1.0" encoding="utf-8"?>
<ds:datastoreItem xmlns:ds="http://schemas.openxmlformats.org/officeDocument/2006/customXml" ds:itemID="{106C7295-519D-4331-ACEF-F0AD04954A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EGTD_DocumentTemplate_FullColour - Copy.dotx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Georgieva</dc:creator>
  <cp:keywords/>
  <dc:description/>
  <cp:lastModifiedBy>Gergana Georgieva</cp:lastModifiedBy>
  <cp:revision>4</cp:revision>
  <cp:lastPrinted>2021-07-13T14:39:00Z</cp:lastPrinted>
  <dcterms:created xsi:type="dcterms:W3CDTF">2021-10-08T13:53:00Z</dcterms:created>
  <dcterms:modified xsi:type="dcterms:W3CDTF">2022-03-23T07:46:00Z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0x0101000AF066A967303B4AA8E86A9F717A90AC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xd_Signature">
    <vt:bool>false</vt:bool>
  </property>
</Properties>
</file>